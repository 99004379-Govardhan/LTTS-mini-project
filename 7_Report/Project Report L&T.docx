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2D761137" w14:textId="77777777" w:rsidR="000F6EC8" w:rsidRDefault="000F6EC8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CB2212D" w14:textId="36569D71" w:rsidR="000F6EC8" w:rsidRDefault="000F6EC8" w:rsidP="000F6EC8">
                            <w:pPr>
                              <w:pStyle w:val="HTMLPreformatted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  SIMPLE CALENDAR</w:t>
                            </w:r>
                          </w:p>
                          <w:p w14:paraId="1225D67F" w14:textId="59558C37" w:rsidR="000F6EC8" w:rsidRDefault="000F6EC8" w:rsidP="000F6EC8">
                            <w:pPr>
                              <w:pStyle w:val="HTMLPreformatted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USING C LANGUAGE</w:t>
                            </w:r>
                          </w:p>
                          <w:p w14:paraId="4A43FE0D" w14:textId="77777777" w:rsidR="000F6EC8" w:rsidRPr="000F6EC8" w:rsidRDefault="000F6EC8" w:rsidP="000F6EC8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  <w:lang w:val="en-IN" w:eastAsia="en-IN"/>
                              </w:rPr>
                            </w:pPr>
                          </w:p>
                          <w:p w14:paraId="48DC9B5C" w14:textId="72EF3115" w:rsidR="006F3721" w:rsidRPr="00CC5991" w:rsidRDefault="006F3721" w:rsidP="00CC599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2D761137" w14:textId="77777777" w:rsidR="000F6EC8" w:rsidRDefault="000F6EC8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CB2212D" w14:textId="36569D71" w:rsidR="000F6EC8" w:rsidRDefault="000F6EC8" w:rsidP="000F6EC8">
                      <w:pPr>
                        <w:pStyle w:val="HTMLPreformatted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  SIMPLE CALENDAR</w:t>
                      </w:r>
                    </w:p>
                    <w:p w14:paraId="1225D67F" w14:textId="59558C37" w:rsidR="000F6EC8" w:rsidRDefault="000F6EC8" w:rsidP="000F6EC8">
                      <w:pPr>
                        <w:pStyle w:val="HTMLPreformatted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USING C LANGUAGE</w:t>
                      </w:r>
                    </w:p>
                    <w:p w14:paraId="4A43FE0D" w14:textId="77777777" w:rsidR="000F6EC8" w:rsidRPr="000F6EC8" w:rsidRDefault="000F6EC8" w:rsidP="000F6EC8">
                      <w:pPr>
                        <w:pStyle w:val="HTMLPreformatted"/>
                        <w:rPr>
                          <w:rFonts w:ascii="Consolas" w:hAnsi="Consolas"/>
                          <w:color w:val="24292E"/>
                          <w:lang w:val="en-IN" w:eastAsia="en-IN"/>
                        </w:rPr>
                      </w:pPr>
                    </w:p>
                    <w:p w14:paraId="48DC9B5C" w14:textId="72EF3115" w:rsidR="006F3721" w:rsidRPr="00CC5991" w:rsidRDefault="006F3721" w:rsidP="00CC5991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0A836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642B4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proofErr w:type="spellStart"/>
      <w:r>
        <w:rPr>
          <w:rFonts w:ascii="Arial" w:hAnsi="Arial" w:cs="Arial"/>
          <w:sz w:val="18"/>
        </w:rPr>
        <w:t>fff</w:t>
      </w:r>
      <w:proofErr w:type="spellEnd"/>
      <w:r w:rsidR="00635128">
        <w:rPr>
          <w:rFonts w:ascii="Arial" w:hAnsi="Arial" w:cs="Arial"/>
          <w:sz w:val="18"/>
        </w:rPr>
        <w:t>./</w:t>
      </w:r>
    </w:p>
    <w:p w14:paraId="48DC9A51" w14:textId="46EE38F2"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12B91FA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368DCBD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2520D48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14:paraId="48DC9B62" w14:textId="2FA169AC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Member: </w:t>
                            </w:r>
                            <w:r w:rsidR="00A33E4E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Kalli </w:t>
                            </w:r>
                            <w:proofErr w:type="spellStart"/>
                            <w:r w:rsidR="00A33E4E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Mounica</w:t>
                            </w:r>
                            <w:proofErr w:type="spellEnd"/>
                            <w:r w:rsidR="00A33E4E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Lakshmi</w:t>
                            </w:r>
                          </w:p>
                          <w:p w14:paraId="48DC9B63" w14:textId="3F08E5C0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 w:rsidR="000F6EC8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3</w:t>
                            </w:r>
                            <w:r w:rsidR="00A33E4E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04337</w:t>
                            </w:r>
                          </w:p>
                          <w:p w14:paraId="48DC9B64" w14:textId="2DE2B56F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Application/Utility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2520D48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14:paraId="48DC9B62" w14:textId="2FA169AC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Member: </w:t>
                      </w:r>
                      <w:r w:rsidR="00A33E4E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Kalli </w:t>
                      </w:r>
                      <w:proofErr w:type="spellStart"/>
                      <w:r w:rsidR="00A33E4E">
                        <w:rPr>
                          <w:rFonts w:ascii="Arial" w:hAnsi="Arial" w:cs="Arial"/>
                          <w:bCs/>
                          <w:sz w:val="24"/>
                        </w:rPr>
                        <w:t>Mounica</w:t>
                      </w:r>
                      <w:proofErr w:type="spellEnd"/>
                      <w:r w:rsidR="00A33E4E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Lakshmi</w:t>
                      </w:r>
                    </w:p>
                    <w:p w14:paraId="48DC9B63" w14:textId="3F08E5C0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 w:rsidR="000F6EC8">
                        <w:rPr>
                          <w:rFonts w:ascii="Arial" w:hAnsi="Arial" w:cs="Arial"/>
                          <w:bCs/>
                          <w:sz w:val="24"/>
                        </w:rPr>
                        <w:t>3</w:t>
                      </w:r>
                      <w:r w:rsidR="00A33E4E">
                        <w:rPr>
                          <w:rFonts w:ascii="Arial" w:hAnsi="Arial" w:cs="Arial"/>
                          <w:bCs/>
                          <w:sz w:val="24"/>
                        </w:rPr>
                        <w:t>04337</w:t>
                      </w:r>
                    </w:p>
                    <w:p w14:paraId="48DC9B64" w14:textId="2DE2B56F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Application/Utility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495"/>
        <w:gridCol w:w="1904"/>
        <w:gridCol w:w="1904"/>
        <w:gridCol w:w="2685"/>
      </w:tblGrid>
      <w:tr w:rsidR="00503D7B" w:rsidRPr="00553962" w14:paraId="48DC9A58" w14:textId="77777777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702C3C4E" w:rsidR="002979C3" w:rsidRPr="00B96BE2" w:rsidRDefault="000F6EC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8B5557">
              <w:rPr>
                <w:rFonts w:cs="Arial"/>
              </w:rPr>
              <w:t>-</w:t>
            </w:r>
            <w:r w:rsidR="00932147">
              <w:rPr>
                <w:rFonts w:cs="Arial"/>
              </w:rPr>
              <w:t>0</w:t>
            </w:r>
            <w:r w:rsidR="00C52B6C">
              <w:rPr>
                <w:rFonts w:cs="Arial"/>
              </w:rPr>
              <w:t>4</w:t>
            </w:r>
            <w:r w:rsidR="00932147">
              <w:rPr>
                <w:rFonts w:cs="Arial"/>
              </w:rPr>
              <w:t>-</w:t>
            </w:r>
            <w:r w:rsidR="00C52B6C"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14:paraId="48DC9A5B" w14:textId="0AE4F65E" w:rsidR="001B4CE7" w:rsidRPr="007B3ACD" w:rsidRDefault="00A33E4E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 xml:space="preserve">Kalli </w:t>
            </w:r>
            <w:proofErr w:type="spellStart"/>
            <w:r>
              <w:rPr>
                <w:rFonts w:cs="Arial"/>
              </w:rPr>
              <w:t>Mounica</w:t>
            </w:r>
            <w:proofErr w:type="spellEnd"/>
            <w:r>
              <w:rPr>
                <w:rFonts w:cs="Arial"/>
              </w:rPr>
              <w:t xml:space="preserve"> Lakshmi</w:t>
            </w:r>
          </w:p>
        </w:tc>
        <w:tc>
          <w:tcPr>
            <w:tcW w:w="923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10516D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47A72" w14:textId="77777777" w:rsidR="0010516D" w:rsidRDefault="0010516D" w:rsidP="006A582B">
      <w:r>
        <w:separator/>
      </w:r>
    </w:p>
  </w:endnote>
  <w:endnote w:type="continuationSeparator" w:id="0">
    <w:p w14:paraId="7F786884" w14:textId="77777777" w:rsidR="0010516D" w:rsidRDefault="0010516D" w:rsidP="006A582B">
      <w:r>
        <w:continuationSeparator/>
      </w:r>
    </w:p>
  </w:endnote>
  <w:endnote w:type="continuationNotice" w:id="1">
    <w:p w14:paraId="64427431" w14:textId="77777777" w:rsidR="0010516D" w:rsidRDefault="001051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F6EC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F6EC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7C373" w14:textId="77777777" w:rsidR="0010516D" w:rsidRDefault="0010516D" w:rsidP="006A582B">
      <w:r>
        <w:separator/>
      </w:r>
    </w:p>
  </w:footnote>
  <w:footnote w:type="continuationSeparator" w:id="0">
    <w:p w14:paraId="02603E62" w14:textId="77777777" w:rsidR="0010516D" w:rsidRDefault="0010516D" w:rsidP="006A582B">
      <w:r>
        <w:continuationSeparator/>
      </w:r>
    </w:p>
  </w:footnote>
  <w:footnote w:type="continuationNotice" w:id="1">
    <w:p w14:paraId="3452FBB0" w14:textId="77777777" w:rsidR="0010516D" w:rsidRDefault="001051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0F6EC8"/>
    <w:rsid w:val="0010516D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2B0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3E4E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2E89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2DAD5685-516E-485D-A6D0-B1C217BF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F6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10E160-D29B-4C81-BB67-8F0E23CD7D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F74410D-B952-4A00-A1AE-BCE8AFEF223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Kalli Yogabala</cp:lastModifiedBy>
  <cp:revision>2</cp:revision>
  <cp:lastPrinted>2014-03-29T07:34:00Z</cp:lastPrinted>
  <dcterms:created xsi:type="dcterms:W3CDTF">2021-07-12T17:25:00Z</dcterms:created>
  <dcterms:modified xsi:type="dcterms:W3CDTF">2021-07-12T17:25:00Z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